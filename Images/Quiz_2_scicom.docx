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5148917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373924E5" w:rsidR="00E0375C" w:rsidRPr="00876A58" w:rsidRDefault="00E0375C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28E5342D" w:rsidR="00235C36" w:rsidRPr="00876A58" w:rsidRDefault="00235C3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8C8B2DB" w:rsidR="00F80742" w:rsidRPr="00DF718C" w:rsidRDefault="00F80742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C0F7A03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76DF29B" w:rsidR="00535DA7" w:rsidRPr="00B46B5A" w:rsidRDefault="00535DA7" w:rsidP="00B46B5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46827FCF" w:rsidR="00D37E0D" w:rsidRPr="001E7ABE" w:rsidRDefault="00D37E0D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78058CC9" w14:textId="77777777" w:rsidR="004255E9" w:rsidRPr="00BD0E8D" w:rsidRDefault="004255E9" w:rsidP="004255E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07F6ED37" w14:textId="77777777" w:rsidR="004255E9" w:rsidRPr="000C3329" w:rsidRDefault="004255E9" w:rsidP="004255E9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0C3329">
        <w:rPr>
          <w:rStyle w:val="longtext"/>
          <w:i/>
          <w:sz w:val="18"/>
          <w:szCs w:val="18"/>
        </w:rPr>
        <w:t>:</w:t>
      </w:r>
    </w:p>
    <w:p w14:paraId="26F70391" w14:textId="77777777" w:rsidR="004255E9" w:rsidRDefault="004255E9" w:rsidP="004255E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proofErr w:type="spellStart"/>
      <w:r w:rsidRPr="00F327B8">
        <w:rPr>
          <w:lang w:val="id-ID" w:eastAsia="x-none"/>
        </w:rPr>
        <w:t>erdiskusi</w:t>
      </w:r>
      <w:proofErr w:type="spellEnd"/>
      <w:r w:rsidRPr="00F327B8">
        <w:rPr>
          <w:lang w:val="id-ID" w:eastAsia="x-none"/>
        </w:rPr>
        <w:t xml:space="preserve"> </w:t>
      </w:r>
      <w:r w:rsidRPr="00F327B8">
        <w:rPr>
          <w:lang w:val="en-ID" w:eastAsia="x-none"/>
        </w:rPr>
        <w:t>dan/</w:t>
      </w:r>
      <w:proofErr w:type="spellStart"/>
      <w:r w:rsidRPr="00F327B8">
        <w:rPr>
          <w:lang w:val="en-ID" w:eastAsia="x-none"/>
        </w:rPr>
        <w:t>atau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bekerja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sama</w:t>
      </w:r>
      <w:proofErr w:type="spellEnd"/>
      <w:r w:rsidRPr="00F327B8">
        <w:rPr>
          <w:lang w:val="en-ID" w:eastAsia="x-none"/>
        </w:rPr>
        <w:t xml:space="preserve"> </w:t>
      </w:r>
      <w:r w:rsidRPr="00F327B8"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6D508812" w14:textId="77777777" w:rsidR="004255E9" w:rsidRPr="00F327B8" w:rsidRDefault="004255E9" w:rsidP="004255E9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proofErr w:type="spellStart"/>
      <w:r>
        <w:rPr>
          <w:i/>
          <w:sz w:val="20"/>
          <w:szCs w:val="20"/>
          <w:lang w:val="id-ID" w:eastAsia="x-none"/>
        </w:rPr>
        <w:t>iscus</w:t>
      </w:r>
      <w:proofErr w:type="spellEnd"/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proofErr w:type="spellStart"/>
      <w:r>
        <w:rPr>
          <w:i/>
          <w:sz w:val="20"/>
          <w:szCs w:val="20"/>
          <w:lang w:val="id-ID" w:eastAsia="x-none"/>
        </w:rPr>
        <w:t>with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other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eastAsia="x-none"/>
        </w:rPr>
        <w:t xml:space="preserve">student </w:t>
      </w:r>
      <w:proofErr w:type="spellStart"/>
      <w:r>
        <w:rPr>
          <w:i/>
          <w:sz w:val="20"/>
          <w:szCs w:val="20"/>
          <w:lang w:val="id-ID" w:eastAsia="x-none"/>
        </w:rPr>
        <w:t>participants</w:t>
      </w:r>
      <w:proofErr w:type="spellEnd"/>
    </w:p>
    <w:p w14:paraId="458115CC" w14:textId="77777777" w:rsidR="004255E9" w:rsidRPr="00C424D7" w:rsidRDefault="004255E9" w:rsidP="004255E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</w:p>
    <w:p w14:paraId="042E054F" w14:textId="77777777" w:rsidR="004255E9" w:rsidRPr="000C3329" w:rsidRDefault="004255E9" w:rsidP="004255E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48E6523" w14:textId="77777777" w:rsidR="004255E9" w:rsidRPr="00ED541B" w:rsidRDefault="004255E9" w:rsidP="004255E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proofErr w:type="spellStart"/>
      <w:r w:rsidRPr="001A444E">
        <w:rPr>
          <w:lang w:val="id-ID" w:eastAsia="x-none"/>
        </w:rPr>
        <w:t>embuka</w:t>
      </w:r>
      <w:proofErr w:type="spellEnd"/>
      <w:r w:rsidRPr="001A444E">
        <w:rPr>
          <w:lang w:val="id-ID" w:eastAsia="x-none"/>
        </w:rPr>
        <w:t xml:space="preserve">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</w:t>
      </w:r>
      <w:proofErr w:type="spellStart"/>
      <w:r w:rsidRPr="001A444E">
        <w:rPr>
          <w:lang w:val="id-ID" w:eastAsia="x-none"/>
        </w:rPr>
        <w:t>recording</w:t>
      </w:r>
      <w:proofErr w:type="spellEnd"/>
      <w:r w:rsidRPr="001A444E">
        <w:rPr>
          <w:lang w:val="id-ID" w:eastAsia="x-none"/>
        </w:rPr>
        <w:t xml:space="preserve"> kelas, VBL, Youtube, </w:t>
      </w:r>
      <w:proofErr w:type="spellStart"/>
      <w:r w:rsidRPr="001A444E">
        <w:rPr>
          <w:lang w:val="id-ID" w:eastAsia="x-none"/>
        </w:rPr>
        <w:t>dsb</w:t>
      </w:r>
      <w:proofErr w:type="spellEnd"/>
      <w:r w:rsidRPr="001A444E">
        <w:rPr>
          <w:lang w:val="id-ID" w:eastAsia="x-none"/>
        </w:rPr>
        <w:t xml:space="preserve">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5CAEDD2" w14:textId="77777777" w:rsidR="004255E9" w:rsidRPr="007567B7" w:rsidRDefault="004255E9" w:rsidP="004255E9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 xml:space="preserve">pen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and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copy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from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any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resources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such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as notes,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videos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(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class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recording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, VBL, Youtube,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etc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)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and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other</w:t>
      </w:r>
      <w:proofErr w:type="spellEnd"/>
      <w:r w:rsidRPr="001A444E">
        <w:rPr>
          <w:bCs/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bCs/>
          <w:i/>
          <w:sz w:val="20"/>
          <w:szCs w:val="20"/>
          <w:lang w:val="id-ID" w:eastAsia="x-none"/>
        </w:rPr>
        <w:t>references</w:t>
      </w:r>
      <w:proofErr w:type="spellEnd"/>
    </w:p>
    <w:p w14:paraId="25125FBE" w14:textId="77777777" w:rsidR="004255E9" w:rsidRDefault="004255E9" w:rsidP="004255E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proofErr w:type="spellStart"/>
      <w:r w:rsidRPr="001A444E">
        <w:rPr>
          <w:lang w:val="id-ID" w:eastAsia="x-none"/>
        </w:rPr>
        <w:t>embuka</w:t>
      </w:r>
      <w:proofErr w:type="spellEnd"/>
      <w:r w:rsidRPr="001A444E">
        <w:rPr>
          <w:lang w:val="id-ID" w:eastAsia="x-none"/>
        </w:rPr>
        <w:t xml:space="preserve"> dan menyalin jawaban dari internet (</w:t>
      </w:r>
      <w:proofErr w:type="spellStart"/>
      <w:r w:rsidRPr="001A444E">
        <w:rPr>
          <w:lang w:val="id-ID" w:eastAsia="x-none"/>
        </w:rPr>
        <w:t>google</w:t>
      </w:r>
      <w:proofErr w:type="spellEnd"/>
      <w:r w:rsidRPr="001A444E">
        <w:rPr>
          <w:lang w:val="id-ID" w:eastAsia="x-none"/>
        </w:rPr>
        <w:t xml:space="preserve">, </w:t>
      </w:r>
      <w:proofErr w:type="spellStart"/>
      <w:r w:rsidRPr="001A444E">
        <w:rPr>
          <w:lang w:val="id-ID" w:eastAsia="x-none"/>
        </w:rPr>
        <w:t>stackoverflow</w:t>
      </w:r>
      <w:proofErr w:type="spellEnd"/>
      <w:r w:rsidRPr="001A444E">
        <w:rPr>
          <w:lang w:val="id-ID" w:eastAsia="x-none"/>
        </w:rPr>
        <w:t xml:space="preserve">, </w:t>
      </w:r>
      <w:proofErr w:type="spellStart"/>
      <w:r w:rsidRPr="001A444E">
        <w:rPr>
          <w:lang w:val="id-ID" w:eastAsia="x-none"/>
        </w:rPr>
        <w:t>dsb</w:t>
      </w:r>
      <w:proofErr w:type="spellEnd"/>
      <w:r w:rsidRPr="001A444E">
        <w:rPr>
          <w:lang w:val="id-ID" w:eastAsia="x-none"/>
        </w:rPr>
        <w:t>)</w:t>
      </w:r>
    </w:p>
    <w:p w14:paraId="4CEFB651" w14:textId="77777777" w:rsidR="004255E9" w:rsidRDefault="004255E9" w:rsidP="004255E9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 xml:space="preserve">pen </w:t>
      </w:r>
      <w:proofErr w:type="spellStart"/>
      <w:r w:rsidRPr="001A444E">
        <w:rPr>
          <w:i/>
          <w:sz w:val="20"/>
          <w:szCs w:val="20"/>
          <w:lang w:val="id-ID" w:eastAsia="x-none"/>
        </w:rPr>
        <w:t>and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i/>
          <w:sz w:val="20"/>
          <w:szCs w:val="20"/>
          <w:lang w:val="id-ID" w:eastAsia="x-none"/>
        </w:rPr>
        <w:t>copy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i/>
          <w:sz w:val="20"/>
          <w:szCs w:val="20"/>
          <w:lang w:val="id-ID" w:eastAsia="x-none"/>
        </w:rPr>
        <w:t>answer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i/>
          <w:sz w:val="20"/>
          <w:szCs w:val="20"/>
          <w:lang w:val="id-ID" w:eastAsia="x-none"/>
        </w:rPr>
        <w:t>from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1A444E">
        <w:rPr>
          <w:i/>
          <w:sz w:val="20"/>
          <w:szCs w:val="20"/>
          <w:lang w:val="id-ID" w:eastAsia="x-none"/>
        </w:rPr>
        <w:t>the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 internet (</w:t>
      </w:r>
      <w:proofErr w:type="spellStart"/>
      <w:r w:rsidRPr="001A444E">
        <w:rPr>
          <w:i/>
          <w:sz w:val="20"/>
          <w:szCs w:val="20"/>
          <w:lang w:val="id-ID" w:eastAsia="x-none"/>
        </w:rPr>
        <w:t>google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, </w:t>
      </w:r>
      <w:proofErr w:type="spellStart"/>
      <w:r w:rsidRPr="001A444E">
        <w:rPr>
          <w:i/>
          <w:sz w:val="20"/>
          <w:szCs w:val="20"/>
          <w:lang w:val="id-ID" w:eastAsia="x-none"/>
        </w:rPr>
        <w:t>stackoverflow</w:t>
      </w:r>
      <w:proofErr w:type="spellEnd"/>
      <w:r w:rsidRPr="001A444E">
        <w:rPr>
          <w:i/>
          <w:sz w:val="20"/>
          <w:szCs w:val="20"/>
          <w:lang w:val="id-ID" w:eastAsia="x-none"/>
        </w:rPr>
        <w:t xml:space="preserve">, </w:t>
      </w:r>
      <w:proofErr w:type="spellStart"/>
      <w:r w:rsidRPr="001A444E">
        <w:rPr>
          <w:i/>
          <w:sz w:val="20"/>
          <w:szCs w:val="20"/>
          <w:lang w:val="id-ID" w:eastAsia="x-none"/>
        </w:rPr>
        <w:t>etc</w:t>
      </w:r>
      <w:proofErr w:type="spellEnd"/>
      <w:r w:rsidRPr="001A444E">
        <w:rPr>
          <w:i/>
          <w:sz w:val="20"/>
          <w:szCs w:val="20"/>
          <w:lang w:val="id-ID" w:eastAsia="x-none"/>
        </w:rPr>
        <w:t>)</w:t>
      </w:r>
    </w:p>
    <w:p w14:paraId="23322768" w14:textId="77777777" w:rsidR="004255E9" w:rsidRPr="00BD0E8D" w:rsidRDefault="004255E9" w:rsidP="004255E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soal,</w:t>
      </w:r>
    </w:p>
    <w:p w14:paraId="561E7C6C" w14:textId="77777777" w:rsidR="004255E9" w:rsidRPr="000C3329" w:rsidRDefault="004255E9" w:rsidP="004255E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A982B8D" w14:textId="77777777" w:rsidR="004255E9" w:rsidRPr="00BD0E8D" w:rsidRDefault="004255E9" w:rsidP="004255E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CBA4C6" w14:textId="77777777" w:rsidR="004255E9" w:rsidRPr="000C3329" w:rsidRDefault="004255E9" w:rsidP="004255E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17D36FE" w14:textId="77777777" w:rsidR="004255E9" w:rsidRPr="00BD0E8D" w:rsidRDefault="004255E9" w:rsidP="004255E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 xml:space="preserve"> oleh orang lain / kelompok lain.</w:t>
      </w:r>
    </w:p>
    <w:p w14:paraId="5BB379E0" w14:textId="77777777" w:rsidR="004255E9" w:rsidRPr="000C3329" w:rsidRDefault="004255E9" w:rsidP="004255E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0C3329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 xml:space="preserve">failure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0C3329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0C3329">
        <w:rPr>
          <w:rStyle w:val="longtext"/>
          <w:i/>
          <w:sz w:val="18"/>
          <w:szCs w:val="18"/>
          <w:lang w:val="id-ID"/>
        </w:rPr>
        <w:t>.</w:t>
      </w:r>
    </w:p>
    <w:p w14:paraId="0F576AC8" w14:textId="77777777" w:rsidR="004255E9" w:rsidRPr="00BD0E8D" w:rsidRDefault="004255E9" w:rsidP="004255E9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7A83D6B" w14:textId="77777777" w:rsidR="004255E9" w:rsidRPr="00BD0E8D" w:rsidRDefault="004255E9" w:rsidP="004255E9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proofErr w:type="spellStart"/>
      <w:r>
        <w:t>mahasiswa</w:t>
      </w:r>
      <w:proofErr w:type="spellEnd"/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 w:rsidRPr="00BD0E8D">
        <w:rPr>
          <w:lang w:val="id-ID"/>
        </w:rPr>
        <w:t xml:space="preserve"> yang melakukan kecurangan (menyontek maupun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>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7C4905A3" w14:textId="77777777" w:rsidR="004255E9" w:rsidRPr="00E30D48" w:rsidRDefault="004255E9" w:rsidP="004255E9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E30D48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E30D48">
        <w:rPr>
          <w:rStyle w:val="longtext"/>
          <w:i/>
          <w:sz w:val="18"/>
          <w:szCs w:val="18"/>
          <w:lang w:val="id-ID"/>
        </w:rPr>
        <w:t xml:space="preserve">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86A4144" w14:textId="77777777" w:rsidR="004255E9" w:rsidRPr="00BD0E8D" w:rsidRDefault="004255E9" w:rsidP="004255E9">
      <w:pPr>
        <w:spacing w:line="360" w:lineRule="auto"/>
        <w:ind w:left="360" w:hanging="360"/>
      </w:pPr>
    </w:p>
    <w:p w14:paraId="3F569BB4" w14:textId="77777777" w:rsidR="004255E9" w:rsidRPr="00BD0E8D" w:rsidRDefault="004255E9" w:rsidP="004255E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 di luar jadwal tidak dilayani.</w:t>
      </w:r>
    </w:p>
    <w:p w14:paraId="78A02599" w14:textId="77777777" w:rsidR="004255E9" w:rsidRPr="00E30D48" w:rsidRDefault="004255E9" w:rsidP="004255E9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32CF5D49" w14:textId="77777777" w:rsidR="004255E9" w:rsidRPr="00B57FC4" w:rsidRDefault="004255E9" w:rsidP="004255E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83A995A" w14:textId="77777777" w:rsidR="004255E9" w:rsidRDefault="004255E9" w:rsidP="004255E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5B19F7BF" w14:textId="77777777" w:rsidR="004255E9" w:rsidRPr="007A56E2" w:rsidRDefault="004255E9" w:rsidP="004255E9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lastRenderedPageBreak/>
        <w:t xml:space="preserve">If </w:t>
      </w:r>
      <w:proofErr w:type="spellStart"/>
      <w:r w:rsidRPr="007A56E2">
        <w:rPr>
          <w:i/>
          <w:sz w:val="20"/>
          <w:szCs w:val="20"/>
          <w:lang w:val="id-ID" w:eastAsia="x-none"/>
        </w:rPr>
        <w:t>you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proofErr w:type="spellStart"/>
      <w:r w:rsidRPr="007A56E2">
        <w:rPr>
          <w:i/>
          <w:sz w:val="20"/>
          <w:szCs w:val="20"/>
          <w:lang w:val="id-ID" w:eastAsia="x-none"/>
        </w:rPr>
        <w:t>missed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to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read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these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lang w:val="id-ID" w:eastAsia="x-none"/>
        </w:rPr>
        <w:t>regulations</w:t>
      </w:r>
      <w:proofErr w:type="spellEnd"/>
      <w:r w:rsidRPr="007A56E2">
        <w:rPr>
          <w:i/>
          <w:sz w:val="20"/>
          <w:szCs w:val="20"/>
          <w:lang w:val="id-ID" w:eastAsia="x-none"/>
        </w:rPr>
        <w:t xml:space="preserve">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7A56E2"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bookmarkEnd w:id="0"/>
    <w:p w14:paraId="0E42435D" w14:textId="77777777" w:rsidR="004255E9" w:rsidRDefault="004255E9" w:rsidP="004255E9">
      <w:pPr>
        <w:spacing w:line="360" w:lineRule="auto"/>
        <w:ind w:left="360"/>
        <w:jc w:val="both"/>
        <w:rPr>
          <w:lang w:val="id-ID"/>
        </w:rPr>
      </w:pPr>
    </w:p>
    <w:p w14:paraId="1F1F0C9F" w14:textId="77777777" w:rsidR="004255E9" w:rsidRPr="00BE3C75" w:rsidRDefault="004255E9" w:rsidP="004255E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0533EE55" w14:textId="77777777" w:rsidR="004255E9" w:rsidRDefault="004255E9" w:rsidP="004255E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687373" w:rsidRPr="002B1798" w14:paraId="12E19D08" w14:textId="77777777" w:rsidTr="00096ED9">
        <w:tc>
          <w:tcPr>
            <w:tcW w:w="1800" w:type="dxa"/>
            <w:shd w:val="clear" w:color="auto" w:fill="D9D9D9" w:themeFill="background1" w:themeFillShade="D9"/>
          </w:tcPr>
          <w:p w14:paraId="344AD9B1" w14:textId="77777777" w:rsidR="00687373" w:rsidRPr="002B1798" w:rsidRDefault="00687373" w:rsidP="00096ED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 xml:space="preserve">Tugas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368E3896" w14:textId="77777777" w:rsidR="00687373" w:rsidRPr="002B1798" w:rsidRDefault="00687373" w:rsidP="00096ED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</w:tr>
      <w:tr w:rsidR="00687373" w14:paraId="5A2C24DD" w14:textId="77777777" w:rsidTr="00096ED9">
        <w:trPr>
          <w:trHeight w:val="422"/>
        </w:trPr>
        <w:tc>
          <w:tcPr>
            <w:tcW w:w="1800" w:type="dxa"/>
            <w:vAlign w:val="center"/>
          </w:tcPr>
          <w:p w14:paraId="7451FFDD" w14:textId="66A8C82D" w:rsidR="00687373" w:rsidRPr="0067789E" w:rsidRDefault="00687373" w:rsidP="00096ED9">
            <w:pPr>
              <w:jc w:val="center"/>
              <w:rPr>
                <w:bCs/>
              </w:rPr>
            </w:pPr>
            <w:r w:rsidRPr="0067789E">
              <w:rPr>
                <w:bCs/>
              </w:rPr>
              <w:t>100%</w:t>
            </w:r>
          </w:p>
        </w:tc>
      </w:tr>
    </w:tbl>
    <w:p w14:paraId="6A8F14D0" w14:textId="77777777" w:rsidR="004255E9" w:rsidRDefault="004255E9" w:rsidP="004255E9">
      <w:pPr>
        <w:spacing w:line="360" w:lineRule="auto"/>
        <w:ind w:left="360"/>
        <w:jc w:val="both"/>
        <w:rPr>
          <w:lang w:val="id-ID"/>
        </w:rPr>
      </w:pPr>
    </w:p>
    <w:p w14:paraId="0E1E6A4C" w14:textId="77777777" w:rsidR="004255E9" w:rsidRPr="00571235" w:rsidRDefault="004255E9" w:rsidP="004255E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FE0AD51" w14:textId="77777777" w:rsidR="004255E9" w:rsidRDefault="004255E9" w:rsidP="004255E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255E9" w14:paraId="3CC7FFC7" w14:textId="77777777" w:rsidTr="00096ED9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965CFBF" w14:textId="77777777" w:rsidR="004255E9" w:rsidRPr="007E1E52" w:rsidRDefault="004255E9" w:rsidP="00096ED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1DFABA0" w14:textId="77777777" w:rsidR="004255E9" w:rsidRPr="00290165" w:rsidRDefault="004255E9" w:rsidP="00096ED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255E9" w14:paraId="2222E787" w14:textId="77777777" w:rsidTr="00096ED9">
        <w:trPr>
          <w:trHeight w:val="773"/>
        </w:trPr>
        <w:tc>
          <w:tcPr>
            <w:tcW w:w="4410" w:type="dxa"/>
            <w:vAlign w:val="center"/>
          </w:tcPr>
          <w:p w14:paraId="649D4587" w14:textId="77777777" w:rsidR="00D156F0" w:rsidRPr="00D156F0" w:rsidRDefault="00D156F0" w:rsidP="00D156F0">
            <w:pPr>
              <w:rPr>
                <w:color w:val="000000"/>
                <w:lang w:val="id-ID"/>
              </w:rPr>
            </w:pPr>
            <w:r w:rsidRPr="00D156F0">
              <w:rPr>
                <w:color w:val="000000"/>
                <w:lang w:val="id-ID"/>
              </w:rPr>
              <w:t xml:space="preserve">Google </w:t>
            </w:r>
            <w:proofErr w:type="spellStart"/>
            <w:r w:rsidRPr="00D156F0">
              <w:rPr>
                <w:color w:val="000000"/>
                <w:lang w:val="id-ID"/>
              </w:rPr>
              <w:t>Colaboratory</w:t>
            </w:r>
            <w:proofErr w:type="spellEnd"/>
          </w:p>
          <w:p w14:paraId="45748519" w14:textId="0081389E" w:rsidR="004255E9" w:rsidRPr="00290165" w:rsidRDefault="00D156F0" w:rsidP="00D156F0">
            <w:pPr>
              <w:rPr>
                <w:bCs/>
                <w:highlight w:val="yellow"/>
              </w:rPr>
            </w:pPr>
            <w:proofErr w:type="spellStart"/>
            <w:r w:rsidRPr="00D156F0">
              <w:rPr>
                <w:color w:val="000000"/>
                <w:lang w:val="id-ID"/>
              </w:rPr>
              <w:t>Jupyter</w:t>
            </w:r>
            <w:proofErr w:type="spellEnd"/>
            <w:r w:rsidRPr="00D156F0">
              <w:rPr>
                <w:color w:val="000000"/>
                <w:lang w:val="id-ID"/>
              </w:rPr>
              <w:t xml:space="preserve"> </w:t>
            </w:r>
            <w:proofErr w:type="spellStart"/>
            <w:r w:rsidRPr="00D156F0">
              <w:rPr>
                <w:color w:val="000000"/>
                <w:lang w:val="id-ID"/>
              </w:rPr>
              <w:t>Notebook</w:t>
            </w:r>
            <w:proofErr w:type="spellEnd"/>
          </w:p>
        </w:tc>
      </w:tr>
    </w:tbl>
    <w:p w14:paraId="3018D88C" w14:textId="26886408" w:rsidR="004255E9" w:rsidRDefault="004255E9" w:rsidP="004255E9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A335F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5A335F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A335F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443836AB" w14:textId="5F8391AB" w:rsidR="004255E9" w:rsidRDefault="004255E9" w:rsidP="004255E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D337CD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005" w:type="dxa"/>
        <w:tblInd w:w="468" w:type="dxa"/>
        <w:tblLook w:val="04A0" w:firstRow="1" w:lastRow="0" w:firstColumn="1" w:lastColumn="0" w:noHBand="0" w:noVBand="1"/>
      </w:tblPr>
      <w:tblGrid>
        <w:gridCol w:w="3005"/>
      </w:tblGrid>
      <w:tr w:rsidR="009F5DD5" w14:paraId="10FF8797" w14:textId="77777777" w:rsidTr="009F5DD5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3B9626B9" w14:textId="77777777" w:rsidR="009F5DD5" w:rsidRPr="007E1E52" w:rsidRDefault="009F5DD5" w:rsidP="00096ED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 xml:space="preserve">Tugas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A585091" w14:textId="77777777" w:rsidR="009F5DD5" w:rsidRPr="007E1E52" w:rsidRDefault="009F5DD5" w:rsidP="00096ED9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</w:tr>
      <w:tr w:rsidR="009F5DD5" w14:paraId="7F99DF19" w14:textId="77777777" w:rsidTr="009F5DD5">
        <w:trPr>
          <w:trHeight w:val="620"/>
        </w:trPr>
        <w:tc>
          <w:tcPr>
            <w:tcW w:w="3005" w:type="dxa"/>
            <w:vAlign w:val="center"/>
          </w:tcPr>
          <w:p w14:paraId="360170A4" w14:textId="070C2949" w:rsidR="009F5DD5" w:rsidRPr="007E1E52" w:rsidRDefault="009F5DD5" w:rsidP="00096ED9">
            <w:pPr>
              <w:rPr>
                <w:bCs/>
              </w:rPr>
            </w:pPr>
            <w:proofErr w:type="gramStart"/>
            <w:r w:rsidRPr="00AB54D5">
              <w:rPr>
                <w:bCs/>
              </w:rPr>
              <w:t>.</w:t>
            </w:r>
            <w:proofErr w:type="spellStart"/>
            <w:r w:rsidRPr="00AB54D5">
              <w:rPr>
                <w:bCs/>
              </w:rPr>
              <w:t>ipynb</w:t>
            </w:r>
            <w:proofErr w:type="spellEnd"/>
            <w:proofErr w:type="gramEnd"/>
          </w:p>
        </w:tc>
      </w:tr>
    </w:tbl>
    <w:p w14:paraId="21CC4B78" w14:textId="2A16174E" w:rsidR="00174BCF" w:rsidRDefault="00174BC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EBBEA3E" w14:textId="5E651FBB" w:rsidR="005B66A9" w:rsidRPr="00174BCF" w:rsidRDefault="00174BCF" w:rsidP="00174BCF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3ECE9906" w14:textId="77777777" w:rsidR="00643F75" w:rsidRDefault="00643F75" w:rsidP="00643F75">
      <w:pPr>
        <w:rPr>
          <w:lang w:val="id-ID"/>
        </w:rPr>
      </w:pPr>
    </w:p>
    <w:p w14:paraId="2326C4EA" w14:textId="77777777" w:rsidR="000067E3" w:rsidRPr="00DF2A9F" w:rsidRDefault="000067E3" w:rsidP="000067E3">
      <w:pPr>
        <w:spacing w:line="360" w:lineRule="auto"/>
        <w:ind w:firstLine="360"/>
        <w:jc w:val="both"/>
        <w:rPr>
          <w:b/>
          <w:bCs/>
          <w:lang w:val="en-HK"/>
        </w:rPr>
      </w:pPr>
      <w:r w:rsidRPr="008A57B7">
        <w:rPr>
          <w:lang w:val="en-HK"/>
        </w:rPr>
        <w:t xml:space="preserve">Answer the questions below within </w:t>
      </w:r>
      <w:r w:rsidRPr="008A57B7">
        <w:rPr>
          <w:b/>
          <w:bCs/>
          <w:lang w:val="en-HK"/>
        </w:rPr>
        <w:t xml:space="preserve">50 minutes. </w:t>
      </w:r>
      <w:r w:rsidRPr="008A57B7">
        <w:rPr>
          <w:lang w:val="en-HK"/>
        </w:rPr>
        <w:t xml:space="preserve">Use Google </w:t>
      </w:r>
      <w:proofErr w:type="spellStart"/>
      <w:r w:rsidRPr="008A57B7">
        <w:rPr>
          <w:lang w:val="en-HK"/>
        </w:rPr>
        <w:t>Colab</w:t>
      </w:r>
      <w:r>
        <w:rPr>
          <w:lang w:val="en-HK"/>
        </w:rPr>
        <w:t>oratory</w:t>
      </w:r>
      <w:proofErr w:type="spellEnd"/>
      <w:r w:rsidRPr="008A57B7">
        <w:rPr>
          <w:lang w:val="en-HK"/>
        </w:rPr>
        <w:t xml:space="preserve"> and submit your answer in a</w:t>
      </w:r>
      <w:r>
        <w:rPr>
          <w:lang w:val="en-HK"/>
        </w:rPr>
        <w:t>n</w:t>
      </w:r>
      <w:r w:rsidRPr="008A57B7">
        <w:rPr>
          <w:lang w:val="en-HK"/>
        </w:rPr>
        <w:t xml:space="preserve"> </w:t>
      </w:r>
      <w:r w:rsidRPr="001E6659">
        <w:rPr>
          <w:b/>
          <w:bCs/>
          <w:lang w:val="en-HK"/>
        </w:rPr>
        <w:t>“</w:t>
      </w:r>
      <w:proofErr w:type="spellStart"/>
      <w:r w:rsidRPr="001E6659">
        <w:rPr>
          <w:b/>
          <w:bCs/>
          <w:lang w:val="en-HK"/>
        </w:rPr>
        <w:t>ipynb</w:t>
      </w:r>
      <w:proofErr w:type="spellEnd"/>
      <w:r w:rsidRPr="001E6659">
        <w:rPr>
          <w:b/>
          <w:bCs/>
          <w:lang w:val="en-HK"/>
        </w:rPr>
        <w:t>”</w:t>
      </w:r>
      <w:r>
        <w:rPr>
          <w:lang w:val="en-HK"/>
        </w:rPr>
        <w:t xml:space="preserve"> file</w:t>
      </w:r>
      <w:r>
        <w:rPr>
          <w:b/>
          <w:bCs/>
          <w:lang w:val="en-HK"/>
        </w:rPr>
        <w:t>.</w:t>
      </w:r>
    </w:p>
    <w:p w14:paraId="215D0B98" w14:textId="77777777" w:rsidR="000067E3" w:rsidRPr="00D343C7" w:rsidRDefault="000067E3" w:rsidP="000067E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43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Newton Raphson</w:t>
      </w:r>
    </w:p>
    <w:p w14:paraId="09927DBF" w14:textId="77777777" w:rsidR="000067E3" w:rsidRPr="008A57B7" w:rsidRDefault="000067E3" w:rsidP="000067E3">
      <w:pPr>
        <w:spacing w:line="360" w:lineRule="auto"/>
        <w:ind w:left="709"/>
        <w:jc w:val="both"/>
      </w:pPr>
      <w:r>
        <w:t>Find the root of the equation from the</w:t>
      </w:r>
      <w:r w:rsidRPr="008A57B7">
        <w:t xml:space="preserve"> equation f(x) below</w:t>
      </w:r>
      <w:r>
        <w:t xml:space="preserve"> by using </w:t>
      </w:r>
      <w:r w:rsidRPr="00FA3836">
        <w:rPr>
          <w:b/>
          <w:bCs/>
        </w:rPr>
        <w:t xml:space="preserve">Newton Raphson </w:t>
      </w:r>
      <w:r w:rsidRPr="00FA3836">
        <w:t>method</w:t>
      </w:r>
      <w:r w:rsidRPr="008A57B7">
        <w:t xml:space="preserve">: </w:t>
      </w:r>
    </w:p>
    <w:p w14:paraId="53EEAC5A" w14:textId="77777777" w:rsidR="000067E3" w:rsidRDefault="000067E3" w:rsidP="000067E3">
      <w:pPr>
        <w:pStyle w:val="ListParagraph"/>
        <w:spacing w:after="0"/>
        <w:ind w:left="709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</w:pPr>
      <w:r w:rsidRPr="008A57B7">
        <w:rPr>
          <w:rFonts w:ascii="Courier New" w:eastAsia="Times New Roman" w:hAnsi="Courier New" w:cs="Courier New"/>
          <w:color w:val="795E26"/>
          <w:sz w:val="24"/>
          <w:szCs w:val="24"/>
          <w:lang w:val="en-HK" w:eastAsia="en-HK"/>
        </w:rPr>
        <w:t>f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(</w:t>
      </w:r>
      <w:r w:rsidRPr="008A57B7">
        <w:rPr>
          <w:rFonts w:ascii="Courier New" w:eastAsia="Times New Roman" w:hAnsi="Courier New" w:cs="Courier New"/>
          <w:color w:val="001080"/>
          <w:sz w:val="24"/>
          <w:szCs w:val="24"/>
          <w:lang w:val="en-HK" w:eastAsia="en-HK"/>
        </w:rPr>
        <w:t>x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 xml:space="preserve">):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3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x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vertAlign w:val="superscript"/>
          <w:lang w:val="en-HK" w:eastAsia="en-HK"/>
        </w:rPr>
        <w:t>5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 xml:space="preserve"> +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1000</w:t>
      </w:r>
    </w:p>
    <w:p w14:paraId="0656D9BB" w14:textId="77777777" w:rsidR="000067E3" w:rsidRPr="00B5676A" w:rsidRDefault="000067E3" w:rsidP="000067E3">
      <w:pPr>
        <w:rPr>
          <w:rFonts w:ascii="Courier New" w:eastAsia="Times New Roman" w:hAnsi="Courier New" w:cs="Courier New"/>
          <w:color w:val="09885A"/>
          <w:lang w:val="en-HK" w:eastAsia="en-HK"/>
        </w:rPr>
      </w:pPr>
    </w:p>
    <w:p w14:paraId="4CEB9707" w14:textId="77777777" w:rsidR="000067E3" w:rsidRPr="008A57B7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How many 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iterations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are required to find the root of the equation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50DB4F3" w14:textId="77777777" w:rsidR="000067E3" w:rsidRPr="008A57B7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With first guess of the value is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100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79E373BD" w14:textId="77777777" w:rsidR="000067E3" w:rsidRPr="008A57B7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F127FD"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tolerate 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0.0xx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xx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are the </w:t>
      </w:r>
      <w:r w:rsidRPr="009837C4">
        <w:rPr>
          <w:rFonts w:ascii="Times New Roman" w:hAnsi="Times New Roman" w:cs="Times New Roman"/>
          <w:b/>
          <w:bCs/>
          <w:sz w:val="24"/>
          <w:szCs w:val="24"/>
          <w:lang w:val="en-US"/>
        </w:rPr>
        <w:t>last digits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of your </w:t>
      </w:r>
      <w:proofErr w:type="spellStart"/>
      <w:r w:rsidRPr="009837C4">
        <w:rPr>
          <w:rFonts w:ascii="Times New Roman" w:hAnsi="Times New Roman" w:cs="Times New Roman"/>
          <w:b/>
          <w:bCs/>
          <w:sz w:val="24"/>
          <w:szCs w:val="24"/>
          <w:lang w:val="en-US"/>
        </w:rPr>
        <w:t>Binusian</w:t>
      </w:r>
      <w:proofErr w:type="spellEnd"/>
      <w:r w:rsidRPr="009837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NIM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(e.g., 25012345</w:t>
      </w:r>
      <w:r w:rsidRPr="008A57B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, then the last digits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>inusian</w:t>
      </w:r>
      <w:proofErr w:type="spellEnd"/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31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DC12F9" w14:textId="77777777" w:rsidR="000067E3" w:rsidRPr="008A57B7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the number of the 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max iterations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B5FB819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30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D090EF" w14:textId="77777777" w:rsidR="000067E3" w:rsidRPr="00EC7564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105C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result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105C7F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105C7F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5C7F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iteration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. If the iteration is </w:t>
      </w:r>
      <w:r w:rsidRPr="00A473D4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 the max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iterations the 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error message.</w:t>
      </w:r>
    </w:p>
    <w:p w14:paraId="0A54D654" w14:textId="77777777" w:rsidR="000067E3" w:rsidRDefault="000067E3" w:rsidP="000067E3">
      <w:pPr>
        <w:keepNext/>
        <w:shd w:val="clear" w:color="auto" w:fill="FFFFFE"/>
        <w:spacing w:line="360" w:lineRule="auto"/>
        <w:jc w:val="center"/>
      </w:pPr>
      <w:r w:rsidRPr="00341FCF">
        <w:rPr>
          <w:noProof/>
          <w:lang w:eastAsia="en-US"/>
        </w:rPr>
        <w:drawing>
          <wp:inline distT="0" distB="0" distL="0" distR="0" wp14:anchorId="4B5E1A41" wp14:editId="74221E0E">
            <wp:extent cx="6179185" cy="3378200"/>
            <wp:effectExtent l="19050" t="19050" r="12065" b="1270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8"/>
                    <a:srcRect l="-14799" r="-14799" b="1897"/>
                    <a:stretch/>
                  </pic:blipFill>
                  <pic:spPr bwMode="auto">
                    <a:xfrm>
                      <a:off x="0" y="0"/>
                      <a:ext cx="6188900" cy="33835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EFC26" w14:textId="77777777" w:rsidR="000067E3" w:rsidRDefault="000067E3" w:rsidP="000067E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Figure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Figure \* ARABIC </w:instrText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1</w:t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. Newton </w:t>
      </w: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Raphson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Result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with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Tolerate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Error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0.01</w:t>
      </w:r>
    </w:p>
    <w:p w14:paraId="208E814E" w14:textId="49A42C45" w:rsidR="000067E3" w:rsidRPr="00D37AF9" w:rsidRDefault="0058565D" w:rsidP="001A4A3C">
      <w:pPr>
        <w:spacing w:after="200" w:line="276" w:lineRule="auto"/>
        <w:rPr>
          <w:lang w:val="id-ID" w:eastAsia="en-US"/>
        </w:rPr>
      </w:pPr>
      <w:r>
        <w:rPr>
          <w:lang w:val="id-ID" w:eastAsia="en-US"/>
        </w:rPr>
        <w:br w:type="page"/>
      </w:r>
    </w:p>
    <w:p w14:paraId="4034FE94" w14:textId="77777777" w:rsidR="000067E3" w:rsidRDefault="000067E3" w:rsidP="000067E3">
      <w:pPr>
        <w:pStyle w:val="ListParagraph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HK" w:eastAsia="en-HK"/>
        </w:rPr>
      </w:pPr>
      <w:r w:rsidRPr="00327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HK" w:eastAsia="en-HK"/>
        </w:rPr>
        <w:lastRenderedPageBreak/>
        <w:t>Bisection</w:t>
      </w:r>
    </w:p>
    <w:p w14:paraId="4C175386" w14:textId="77777777" w:rsidR="000067E3" w:rsidRPr="008A57B7" w:rsidRDefault="000067E3" w:rsidP="000067E3">
      <w:pPr>
        <w:spacing w:line="360" w:lineRule="auto"/>
        <w:ind w:left="709"/>
        <w:jc w:val="both"/>
      </w:pPr>
      <w:r>
        <w:t>Find the root of the equation from the</w:t>
      </w:r>
      <w:r w:rsidRPr="008A57B7">
        <w:t xml:space="preserve"> equation f(x) below</w:t>
      </w:r>
      <w:r>
        <w:t xml:space="preserve"> by using </w:t>
      </w:r>
      <w:r w:rsidRPr="00F008B8">
        <w:rPr>
          <w:b/>
          <w:bCs/>
        </w:rPr>
        <w:t xml:space="preserve">Bisection </w:t>
      </w:r>
      <w:r w:rsidRPr="0005519F">
        <w:t>method</w:t>
      </w:r>
      <w:r w:rsidRPr="008A57B7">
        <w:t xml:space="preserve">: </w:t>
      </w:r>
    </w:p>
    <w:p w14:paraId="35EC1AC4" w14:textId="77777777" w:rsidR="000067E3" w:rsidRDefault="000067E3" w:rsidP="000067E3">
      <w:pPr>
        <w:pStyle w:val="ListParagraph"/>
        <w:spacing w:after="0"/>
        <w:ind w:left="709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</w:pPr>
      <w:r w:rsidRPr="008A57B7">
        <w:rPr>
          <w:rFonts w:ascii="Courier New" w:eastAsia="Times New Roman" w:hAnsi="Courier New" w:cs="Courier New"/>
          <w:color w:val="795E26"/>
          <w:sz w:val="24"/>
          <w:szCs w:val="24"/>
          <w:lang w:val="en-HK" w:eastAsia="en-HK"/>
        </w:rPr>
        <w:t>f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(</w:t>
      </w:r>
      <w:r w:rsidRPr="008A57B7">
        <w:rPr>
          <w:rFonts w:ascii="Courier New" w:eastAsia="Times New Roman" w:hAnsi="Courier New" w:cs="Courier New"/>
          <w:color w:val="001080"/>
          <w:sz w:val="24"/>
          <w:szCs w:val="24"/>
          <w:lang w:val="en-HK" w:eastAsia="en-HK"/>
        </w:rPr>
        <w:t>x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 xml:space="preserve">):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3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x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vertAlign w:val="superscript"/>
          <w:lang w:val="en-HK" w:eastAsia="en-HK"/>
        </w:rPr>
        <w:t>7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- x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vertAlign w:val="superscript"/>
          <w:lang w:val="en-HK" w:eastAsia="en-HK"/>
        </w:rPr>
        <w:t>2</w:t>
      </w:r>
      <w:r w:rsidRPr="008A57B7"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HK" w:eastAsia="en-HK"/>
        </w:rPr>
        <w:t>+ 4</w:t>
      </w:r>
    </w:p>
    <w:p w14:paraId="3DCB97F0" w14:textId="77777777" w:rsidR="000067E3" w:rsidRDefault="000067E3" w:rsidP="000067E3">
      <w:pPr>
        <w:spacing w:line="360" w:lineRule="auto"/>
        <w:ind w:left="709"/>
        <w:jc w:val="both"/>
        <w:rPr>
          <w:rFonts w:ascii="Courier New" w:eastAsia="Times New Roman" w:hAnsi="Courier New" w:cs="Courier New"/>
          <w:color w:val="09885A"/>
          <w:lang w:val="en-HK" w:eastAsia="en-HK"/>
        </w:rPr>
      </w:pPr>
      <w:r>
        <w:rPr>
          <w:rFonts w:ascii="Courier New" w:eastAsia="Times New Roman" w:hAnsi="Courier New" w:cs="Courier New"/>
          <w:color w:val="09885A"/>
          <w:lang w:val="en-HK" w:eastAsia="en-HK"/>
        </w:rPr>
        <w:tab/>
      </w:r>
    </w:p>
    <w:p w14:paraId="469097A5" w14:textId="77777777" w:rsidR="000067E3" w:rsidRDefault="000067E3" w:rsidP="000067E3">
      <w:pPr>
        <w:spacing w:line="360" w:lineRule="auto"/>
        <w:ind w:left="709"/>
        <w:jc w:val="both"/>
      </w:pPr>
      <w:r>
        <w:rPr>
          <w:rFonts w:ascii="Courier New" w:eastAsia="Times New Roman" w:hAnsi="Courier New" w:cs="Courier New"/>
          <w:color w:val="09885A"/>
          <w:lang w:val="en-HK" w:eastAsia="en-HK"/>
        </w:rPr>
        <w:tab/>
      </w:r>
      <w:r w:rsidRPr="0081616A">
        <w:t>wi</w:t>
      </w:r>
      <w:r>
        <w:t xml:space="preserve">th the following </w:t>
      </w:r>
      <w:r w:rsidRPr="004E611E">
        <w:rPr>
          <w:b/>
          <w:bCs/>
        </w:rPr>
        <w:t>coordinates</w:t>
      </w:r>
      <w:r>
        <w:t xml:space="preserve"> </w:t>
      </w:r>
      <w:r>
        <w:rPr>
          <w:b/>
          <w:bCs/>
        </w:rPr>
        <w:t>x1</w:t>
      </w:r>
      <w:r>
        <w:t xml:space="preserve"> and </w:t>
      </w:r>
      <w:r>
        <w:rPr>
          <w:b/>
          <w:bCs/>
        </w:rPr>
        <w:t>x2</w:t>
      </w:r>
      <w:r>
        <w:t xml:space="preserve"> are:</w:t>
      </w:r>
    </w:p>
    <w:p w14:paraId="34167D64" w14:textId="77777777" w:rsidR="000067E3" w:rsidRDefault="000067E3" w:rsidP="00006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4, x2 = 4</w:t>
      </w:r>
    </w:p>
    <w:p w14:paraId="5DD5471C" w14:textId="77777777" w:rsidR="000067E3" w:rsidRDefault="000067E3" w:rsidP="00006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-0.5, x2 = 4</w:t>
      </w:r>
    </w:p>
    <w:p w14:paraId="5A15D895" w14:textId="77777777" w:rsidR="000067E3" w:rsidRDefault="000067E3" w:rsidP="00006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-5, x2 = 50</w:t>
      </w:r>
    </w:p>
    <w:p w14:paraId="1322BD0D" w14:textId="77777777" w:rsidR="000067E3" w:rsidRDefault="000067E3" w:rsidP="00006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-0.95, x2 = 1</w:t>
      </w:r>
    </w:p>
    <w:p w14:paraId="36BB44EF" w14:textId="77777777" w:rsidR="000067E3" w:rsidRDefault="000067E3" w:rsidP="00006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2, x2 = -10</w:t>
      </w:r>
    </w:p>
    <w:p w14:paraId="49505AEB" w14:textId="77777777" w:rsidR="000067E3" w:rsidRDefault="000067E3" w:rsidP="000067E3">
      <w:pPr>
        <w:spacing w:line="360" w:lineRule="auto"/>
        <w:ind w:left="720"/>
        <w:jc w:val="both"/>
        <w:rPr>
          <w:noProof/>
        </w:rPr>
      </w:pPr>
      <w:r>
        <w:t>snippet code:</w:t>
      </w:r>
      <w:r w:rsidRPr="008F6DD4">
        <w:rPr>
          <w:noProof/>
        </w:rPr>
        <w:t xml:space="preserve"> </w:t>
      </w:r>
    </w:p>
    <w:p w14:paraId="2ABCB7E6" w14:textId="77777777" w:rsidR="000067E3" w:rsidRPr="008F6DD4" w:rsidRDefault="000067E3" w:rsidP="000067E3">
      <w:pPr>
        <w:spacing w:line="360" w:lineRule="auto"/>
        <w:ind w:left="720"/>
        <w:jc w:val="both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5BE7F53F" wp14:editId="6CB85CF5">
                <wp:extent cx="2360930" cy="1447800"/>
                <wp:effectExtent l="0" t="0" r="2032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CDEB2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coordinates = [</w:t>
                            </w:r>
                          </w:p>
                          <w:p w14:paraId="49783CB0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    [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4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, 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4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],</w:t>
                            </w:r>
                          </w:p>
                          <w:p w14:paraId="24BD069A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    [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-0.5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, 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4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],</w:t>
                            </w:r>
                          </w:p>
                          <w:p w14:paraId="02B3138C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    [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-5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, 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50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],</w:t>
                            </w:r>
                          </w:p>
                          <w:p w14:paraId="2B018DEB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    [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-0.95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, 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1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],</w:t>
                            </w:r>
                          </w:p>
                          <w:p w14:paraId="75AE42B7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    [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2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, 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  <w:lang w:eastAsia="zh-CN"/>
                              </w:rPr>
                              <w:t>-10</w:t>
                            </w: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],</w:t>
                            </w:r>
                          </w:p>
                          <w:p w14:paraId="39426F3A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0D1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  <w:t>]</w:t>
                            </w:r>
                          </w:p>
                          <w:p w14:paraId="44B1CA94" w14:textId="77777777" w:rsidR="000067E3" w:rsidRPr="000D1B79" w:rsidRDefault="000067E3" w:rsidP="000067E3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14:paraId="73B566AE" w14:textId="77777777" w:rsidR="000067E3" w:rsidRDefault="000067E3" w:rsidP="000067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E7F5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">
                <v:textbox>
                  <w:txbxContent>
                    <w:p w14:paraId="587CDEB2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proofErr w:type="gramStart"/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coordinates</w:t>
                      </w:r>
                      <w:proofErr w:type="gramEnd"/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 = [</w:t>
                      </w:r>
                    </w:p>
                    <w:p w14:paraId="49783CB0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    [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4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, 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4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],</w:t>
                      </w:r>
                    </w:p>
                    <w:p w14:paraId="24BD069A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    [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-0.5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, 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4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],</w:t>
                      </w:r>
                    </w:p>
                    <w:p w14:paraId="02B3138C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    [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-5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, 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50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],</w:t>
                      </w:r>
                    </w:p>
                    <w:p w14:paraId="2B018DEB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    [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-0.95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, 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1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],</w:t>
                      </w:r>
                    </w:p>
                    <w:p w14:paraId="75AE42B7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    [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2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, 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  <w:lang w:eastAsia="zh-CN"/>
                        </w:rPr>
                        <w:t>-10</w:t>
                      </w: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],</w:t>
                      </w:r>
                    </w:p>
                    <w:p w14:paraId="39426F3A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  <w:r w:rsidRPr="000D1B7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  <w:t>]</w:t>
                      </w:r>
                    </w:p>
                    <w:p w14:paraId="44B1CA94" w14:textId="77777777" w:rsidR="000067E3" w:rsidRPr="000D1B79" w:rsidRDefault="000067E3" w:rsidP="000067E3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zh-CN"/>
                        </w:rPr>
                      </w:pPr>
                    </w:p>
                    <w:p w14:paraId="73B566AE" w14:textId="77777777" w:rsidR="000067E3" w:rsidRDefault="000067E3" w:rsidP="000067E3"/>
                  </w:txbxContent>
                </v:textbox>
                <w10:anchorlock/>
              </v:shape>
            </w:pict>
          </mc:Fallback>
        </mc:AlternateContent>
      </w:r>
    </w:p>
    <w:p w14:paraId="24E7B3D2" w14:textId="77777777" w:rsidR="000067E3" w:rsidRPr="008307B4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ind the </w:t>
      </w:r>
      <w:r w:rsidRPr="00034D64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 of each coordinate</w:t>
      </w:r>
    </w:p>
    <w:p w14:paraId="67EA3AC8" w14:textId="77777777" w:rsidR="000067E3" w:rsidRPr="004A338E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034D6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034D64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 of the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4D64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 w:rsidRPr="008A57B7">
        <w:rPr>
          <w:rFonts w:ascii="Times New Roman" w:hAnsi="Times New Roman" w:cs="Times New Roman"/>
          <w:sz w:val="24"/>
          <w:szCs w:val="24"/>
          <w:lang w:val="en-US"/>
        </w:rPr>
        <w:t xml:space="preserve"> in each iteration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coordinates</w:t>
      </w:r>
      <w:r w:rsidRPr="008A57B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FDDED0A" w14:textId="77777777" w:rsidR="000067E3" w:rsidRPr="0057651E" w:rsidRDefault="000067E3" w:rsidP="000067E3">
      <w:pPr>
        <w:pStyle w:val="ListParagraph"/>
        <w:numPr>
          <w:ilvl w:val="0"/>
          <w:numId w:val="13"/>
        </w:numPr>
        <w:shd w:val="clear" w:color="auto" w:fill="FFFFFE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each iteration of coordinates, </w:t>
      </w:r>
      <w:r w:rsidRPr="00C6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the coordinate </w:t>
      </w:r>
      <w:r w:rsidRPr="00AB4CC8">
        <w:rPr>
          <w:rFonts w:ascii="Times New Roman" w:hAnsi="Times New Roman" w:cs="Times New Roman"/>
          <w:b/>
          <w:bCs/>
          <w:sz w:val="24"/>
          <w:szCs w:val="24"/>
          <w:lang w:val="en-US"/>
        </w:rPr>
        <w:t>x1 and x2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07BF">
        <w:rPr>
          <w:rFonts w:ascii="Times New Roman" w:hAnsi="Times New Roman" w:cs="Times New Roman"/>
          <w:b/>
          <w:bCs/>
          <w:sz w:val="24"/>
          <w:szCs w:val="24"/>
          <w:lang w:val="en-US"/>
        </w:rPr>
        <w:t>must not be the same sign.</w:t>
      </w:r>
    </w:p>
    <w:p w14:paraId="1FDB5F11" w14:textId="77777777" w:rsidR="000067E3" w:rsidRDefault="000067E3" w:rsidP="000067E3">
      <w:pPr>
        <w:keepNext/>
        <w:shd w:val="clear" w:color="auto" w:fill="FFFFFE"/>
        <w:spacing w:line="360" w:lineRule="auto"/>
        <w:jc w:val="center"/>
      </w:pPr>
      <w:r w:rsidRPr="000D1B79">
        <w:rPr>
          <w:noProof/>
          <w:lang w:eastAsia="en-US"/>
        </w:rPr>
        <w:drawing>
          <wp:inline distT="0" distB="0" distL="0" distR="0" wp14:anchorId="77D3127E" wp14:editId="777976C3">
            <wp:extent cx="5943600" cy="777577"/>
            <wp:effectExtent l="19050" t="19050" r="19050" b="22860"/>
            <wp:docPr id="6" name="Picture 6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5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DF20" w14:textId="77777777" w:rsidR="000067E3" w:rsidRDefault="000067E3" w:rsidP="000067E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</w:pPr>
      <w:proofErr w:type="spellStart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>Figure</w:t>
      </w:r>
      <w:proofErr w:type="spellEnd"/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</w:t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Figure \* ARABIC </w:instrText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Pr="007C4FD0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</w:t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7C4FD0">
        <w:rPr>
          <w:rFonts w:ascii="Times New Roman" w:hAnsi="Times New Roman" w:cs="Times New Roman"/>
          <w:b/>
          <w:bCs/>
          <w:i w:val="0"/>
          <w:iCs w:val="0"/>
          <w:color w:val="auto"/>
          <w:lang w:val="en-US"/>
        </w:rPr>
        <w:t>. Root of the Equation of each coordinate with Bisection</w:t>
      </w:r>
    </w:p>
    <w:p w14:paraId="10AEA133" w14:textId="77777777" w:rsidR="000067E3" w:rsidRPr="0009412A" w:rsidRDefault="000067E3" w:rsidP="000067E3">
      <w:pPr>
        <w:rPr>
          <w:lang w:eastAsia="en-US"/>
        </w:rPr>
      </w:pPr>
    </w:p>
    <w:p w14:paraId="166ADB73" w14:textId="77777777" w:rsidR="000067E3" w:rsidRPr="00B5676A" w:rsidRDefault="000067E3" w:rsidP="000067E3">
      <w:pPr>
        <w:pStyle w:val="ListParagraph"/>
        <w:numPr>
          <w:ilvl w:val="0"/>
          <w:numId w:val="1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2A8F7400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Integral Riemann</w:t>
      </w:r>
    </w:p>
    <w:p w14:paraId="1C718DEA" w14:textId="77777777" w:rsidR="000067E3" w:rsidRPr="007E6867" w:rsidRDefault="000067E3" w:rsidP="000067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 </w:t>
      </w:r>
      <w:proofErr w:type="spellStart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spellEnd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L</w:t>
      </w:r>
      <w:proofErr w:type="spellStart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eft</w:t>
      </w:r>
      <w:proofErr w:type="spellEnd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Riemann</w:t>
      </w:r>
      <w:proofErr w:type="spellEnd"/>
      <w:r w:rsidRPr="001A24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and </w:t>
      </w:r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Right Riemann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Integral </w:t>
      </w:r>
      <w:proofErr w:type="spellStart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proofErr w:type="spellEnd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find the </w:t>
      </w:r>
      <w:proofErr w:type="spellStart"/>
      <w:r w:rsidRPr="00BB500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approximate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of </w:t>
      </w:r>
      <w:r w:rsidRPr="007E6867">
        <w:rPr>
          <w:rStyle w:val="mo"/>
          <w:color w:val="333333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m:oMath>
        <m:nary>
          <m:naryPr>
            <m:ctrlPr>
              <w:rPr>
                <w:rFonts w:ascii="Cambria Math" w:hAnsi="Cambria Math" w:cs="Times New Roman"/>
                <w:i/>
                <w:iCs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m:t>-3</m:t>
            </m:r>
          </m:sub>
          <m:sup>
            <m:r>
              <w:rPr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val="en-US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33333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m:t>dx</m:t>
        </m:r>
      </m:oMath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With</w:t>
      </w:r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50</w:t>
      </w:r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evenly</w:t>
      </w:r>
      <w:proofErr w:type="spellEnd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spaced</w:t>
      </w:r>
      <w:proofErr w:type="spellEnd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grid</w:t>
      </w:r>
      <w:proofErr w:type="spellEnd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8235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ponts</w:t>
      </w:r>
      <w:proofErr w:type="spellEnd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over </w:t>
      </w:r>
      <w:proofErr w:type="spellStart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spellEnd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whole</w:t>
      </w:r>
      <w:proofErr w:type="spellEnd"/>
      <w:r w:rsidRPr="007E68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interval. </w:t>
      </w:r>
    </w:p>
    <w:p w14:paraId="16D13FD1" w14:textId="5296469B" w:rsidR="00BC6DE8" w:rsidRPr="00A32343" w:rsidRDefault="00BC6DE8" w:rsidP="000067E3"/>
    <w:sectPr w:rsidR="00BC6DE8" w:rsidRPr="00A32343" w:rsidSect="00DF2179"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B787" w14:textId="77777777" w:rsidR="007D454A" w:rsidRDefault="007D454A" w:rsidP="00273E4A">
      <w:r>
        <w:separator/>
      </w:r>
    </w:p>
  </w:endnote>
  <w:endnote w:type="continuationSeparator" w:id="0">
    <w:p w14:paraId="0C834CCB" w14:textId="77777777" w:rsidR="007D454A" w:rsidRDefault="007D454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12303D36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4E2878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4E2878">
          <w:rPr>
            <w:noProof/>
            <w:sz w:val="22"/>
            <w:szCs w:val="22"/>
            <w:lang w:val="id-ID"/>
          </w:rPr>
          <w:t>4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6FB6" w14:textId="77777777" w:rsidR="007D454A" w:rsidRDefault="007D454A" w:rsidP="00273E4A">
      <w:r>
        <w:separator/>
      </w:r>
    </w:p>
  </w:footnote>
  <w:footnote w:type="continuationSeparator" w:id="0">
    <w:p w14:paraId="1EDC2694" w14:textId="77777777" w:rsidR="007D454A" w:rsidRDefault="007D454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CA5796"/>
    <w:multiLevelType w:val="hybridMultilevel"/>
    <w:tmpl w:val="B41C3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E40F5B"/>
    <w:multiLevelType w:val="hybridMultilevel"/>
    <w:tmpl w:val="939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938EE"/>
    <w:multiLevelType w:val="hybridMultilevel"/>
    <w:tmpl w:val="9BA80F4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67E3"/>
    <w:rsid w:val="00020F10"/>
    <w:rsid w:val="00051154"/>
    <w:rsid w:val="00072DE7"/>
    <w:rsid w:val="000732DF"/>
    <w:rsid w:val="00087F74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74BCF"/>
    <w:rsid w:val="00183F26"/>
    <w:rsid w:val="001955A6"/>
    <w:rsid w:val="001A300E"/>
    <w:rsid w:val="001A4A3C"/>
    <w:rsid w:val="001B3A2E"/>
    <w:rsid w:val="001C2E35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255E9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2878"/>
    <w:rsid w:val="004E28FA"/>
    <w:rsid w:val="004E7352"/>
    <w:rsid w:val="00520E03"/>
    <w:rsid w:val="005314B7"/>
    <w:rsid w:val="00535DA7"/>
    <w:rsid w:val="005447D7"/>
    <w:rsid w:val="0055410B"/>
    <w:rsid w:val="00556E41"/>
    <w:rsid w:val="00571B72"/>
    <w:rsid w:val="00580E3E"/>
    <w:rsid w:val="00582417"/>
    <w:rsid w:val="00582E4C"/>
    <w:rsid w:val="0058565D"/>
    <w:rsid w:val="005A072D"/>
    <w:rsid w:val="005A32DD"/>
    <w:rsid w:val="005A335F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7789E"/>
    <w:rsid w:val="00687373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D454A"/>
    <w:rsid w:val="007E0EE7"/>
    <w:rsid w:val="007E3E9D"/>
    <w:rsid w:val="00810737"/>
    <w:rsid w:val="00811C48"/>
    <w:rsid w:val="00815DB3"/>
    <w:rsid w:val="0083459F"/>
    <w:rsid w:val="0083780E"/>
    <w:rsid w:val="008674E6"/>
    <w:rsid w:val="00875C55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7E24"/>
    <w:rsid w:val="008D1B94"/>
    <w:rsid w:val="008D411F"/>
    <w:rsid w:val="008E58F1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2123"/>
    <w:rsid w:val="009C7801"/>
    <w:rsid w:val="009E29D9"/>
    <w:rsid w:val="009F5DD5"/>
    <w:rsid w:val="00A1473C"/>
    <w:rsid w:val="00A32343"/>
    <w:rsid w:val="00A46082"/>
    <w:rsid w:val="00A50AF3"/>
    <w:rsid w:val="00A52AB7"/>
    <w:rsid w:val="00A53D38"/>
    <w:rsid w:val="00A552D5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92F"/>
    <w:rsid w:val="00B04C4C"/>
    <w:rsid w:val="00B17AD5"/>
    <w:rsid w:val="00B212C7"/>
    <w:rsid w:val="00B25A20"/>
    <w:rsid w:val="00B440FB"/>
    <w:rsid w:val="00B4674F"/>
    <w:rsid w:val="00B46B5A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3EB8"/>
    <w:rsid w:val="00C6549A"/>
    <w:rsid w:val="00C8483C"/>
    <w:rsid w:val="00C87FAB"/>
    <w:rsid w:val="00C915BF"/>
    <w:rsid w:val="00CB3B33"/>
    <w:rsid w:val="00CB736B"/>
    <w:rsid w:val="00CD64BC"/>
    <w:rsid w:val="00CF11B0"/>
    <w:rsid w:val="00D156F0"/>
    <w:rsid w:val="00D22C95"/>
    <w:rsid w:val="00D30822"/>
    <w:rsid w:val="00D337CD"/>
    <w:rsid w:val="00D347DF"/>
    <w:rsid w:val="00D3685C"/>
    <w:rsid w:val="00D37E0D"/>
    <w:rsid w:val="00D47C75"/>
    <w:rsid w:val="00D60A6D"/>
    <w:rsid w:val="00D67DFC"/>
    <w:rsid w:val="00D95848"/>
    <w:rsid w:val="00DA4A85"/>
    <w:rsid w:val="00DB0A75"/>
    <w:rsid w:val="00DB7EC4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74B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067E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o">
    <w:name w:val="mo"/>
    <w:basedOn w:val="DefaultParagraphFont"/>
    <w:rsid w:val="000067E3"/>
  </w:style>
  <w:style w:type="paragraph" w:styleId="Caption">
    <w:name w:val="caption"/>
    <w:basedOn w:val="Normal"/>
    <w:next w:val="Normal"/>
    <w:uiPriority w:val="35"/>
    <w:unhideWhenUsed/>
    <w:qFormat/>
    <w:rsid w:val="000067E3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8FEB-5A82-4850-9DDF-18BB6EA0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farrell lienardi</cp:lastModifiedBy>
  <cp:revision>39</cp:revision>
  <dcterms:created xsi:type="dcterms:W3CDTF">2017-10-20T05:51:00Z</dcterms:created>
  <dcterms:modified xsi:type="dcterms:W3CDTF">2022-06-11T05:16:00Z</dcterms:modified>
</cp:coreProperties>
</file>